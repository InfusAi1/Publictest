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B3173" w14:textId="6F20C748" w:rsidR="007F39C5" w:rsidRDefault="00CE7CDE" w:rsidP="0072078D">
      <w:pPr>
        <w:pStyle w:val="NoSpacing"/>
        <w:ind w:left="-851" w:right="-851"/>
        <w:jc w:val="both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D40E04" wp14:editId="578A113D">
            <wp:simplePos x="0" y="0"/>
            <wp:positionH relativeFrom="page">
              <wp:align>left</wp:align>
            </wp:positionH>
            <wp:positionV relativeFrom="paragraph">
              <wp:posOffset>-718185</wp:posOffset>
            </wp:positionV>
            <wp:extent cx="7565927" cy="1606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5927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476DE" w14:textId="223FDB7F" w:rsidR="007F39C5" w:rsidRPr="00A36C34" w:rsidRDefault="007F39C5" w:rsidP="00E90F61">
      <w:pPr>
        <w:pStyle w:val="NoSpacing"/>
        <w:ind w:left="-851" w:right="-851"/>
        <w:jc w:val="both"/>
        <w:rPr>
          <w:b/>
          <w:noProof/>
          <w:lang w:val="en-US"/>
        </w:rPr>
      </w:pPr>
    </w:p>
    <w:p w14:paraId="6A32649A" w14:textId="77777777" w:rsidR="00CE7CDE" w:rsidRDefault="00CE7CDE" w:rsidP="009B3934">
      <w:pPr>
        <w:pStyle w:val="NoSpacing"/>
        <w:ind w:right="559"/>
        <w:rPr>
          <w:rFonts w:ascii="Garamond" w:hAnsi="Garamond" w:cs="Calibri"/>
          <w:b/>
          <w:sz w:val="22"/>
          <w:szCs w:val="22"/>
        </w:rPr>
      </w:pPr>
    </w:p>
    <w:p w14:paraId="031750A7" w14:textId="77777777" w:rsidR="00CE7CDE" w:rsidRDefault="00CE7CDE" w:rsidP="009B3934">
      <w:pPr>
        <w:pStyle w:val="NoSpacing"/>
        <w:ind w:right="559"/>
        <w:rPr>
          <w:rFonts w:ascii="Garamond" w:hAnsi="Garamond" w:cs="Calibri"/>
          <w:b/>
          <w:sz w:val="22"/>
          <w:szCs w:val="22"/>
        </w:rPr>
      </w:pPr>
    </w:p>
    <w:p w14:paraId="66646C3B" w14:textId="44AF15CC" w:rsidR="00CE7CDE" w:rsidRDefault="00CE7CDE" w:rsidP="009B3934">
      <w:pPr>
        <w:pStyle w:val="NoSpacing"/>
        <w:ind w:right="559"/>
        <w:rPr>
          <w:rFonts w:ascii="Garamond" w:hAnsi="Garamond" w:cs="Calibri"/>
          <w:b/>
          <w:sz w:val="22"/>
          <w:szCs w:val="22"/>
        </w:rPr>
      </w:pPr>
    </w:p>
    <w:p w14:paraId="4C064C39" w14:textId="77777777" w:rsidR="00CE7CDE" w:rsidRDefault="00CE7CDE" w:rsidP="009B3934">
      <w:pPr>
        <w:pStyle w:val="NoSpacing"/>
        <w:ind w:right="559"/>
        <w:rPr>
          <w:rFonts w:ascii="Garamond" w:hAnsi="Garamond" w:cs="Calibri"/>
          <w:b/>
          <w:sz w:val="22"/>
          <w:szCs w:val="22"/>
        </w:rPr>
      </w:pPr>
    </w:p>
    <w:p w14:paraId="0D877E20" w14:textId="77777777" w:rsidR="00CE7CDE" w:rsidRDefault="00CE7CDE" w:rsidP="009B3934">
      <w:pPr>
        <w:pStyle w:val="NoSpacing"/>
        <w:ind w:right="559"/>
        <w:rPr>
          <w:rFonts w:ascii="Garamond" w:hAnsi="Garamond" w:cs="Calibri"/>
          <w:b/>
          <w:sz w:val="22"/>
          <w:szCs w:val="22"/>
          <w:highlight w:val="yellow"/>
        </w:rPr>
      </w:pPr>
    </w:p>
    <w:p w14:paraId="694171A8" w14:textId="77777777" w:rsidR="004B0C17" w:rsidRDefault="004B0C17" w:rsidP="009B3934">
      <w:pPr>
        <w:pStyle w:val="NoSpacing"/>
        <w:ind w:right="559"/>
        <w:rPr>
          <w:rFonts w:ascii="Garamond" w:hAnsi="Garamond" w:cs="Arial"/>
          <w:b/>
          <w:color w:val="auto"/>
          <w:sz w:val="22"/>
          <w:szCs w:val="22"/>
        </w:rPr>
      </w:pPr>
    </w:p>
    <w:p w14:paraId="23517975" w14:textId="367EAB92" w:rsidR="00E456FB" w:rsidRPr="009A2306" w:rsidRDefault="00E456FB" w:rsidP="2C86C77D">
      <w:pPr>
        <w:pStyle w:val="NoSpacing"/>
        <w:ind w:right="559"/>
        <w:rPr>
          <w:rFonts w:ascii="Garamond" w:hAnsi="Garamond" w:cs="Arial"/>
          <w:color w:val="auto"/>
          <w:sz w:val="22"/>
          <w:szCs w:val="22"/>
        </w:rPr>
      </w:pPr>
      <w:r w:rsidRPr="2C86C77D">
        <w:rPr>
          <w:rFonts w:asciiTheme="majorHAnsi" w:hAnsiTheme="majorHAnsi"/>
          <w:b/>
          <w:bCs/>
          <w:color w:val="auto"/>
          <w:sz w:val="22"/>
          <w:szCs w:val="22"/>
        </w:rPr>
        <w:t xml:space="preserve">Scope of advice </w:t>
      </w:r>
      <w:r>
        <w:br/>
      </w:r>
      <w:r>
        <w:br/>
      </w:r>
      <w:r w:rsidR="7D5DF4E5" w:rsidRPr="2C86C77D">
        <w:rPr>
          <w:rFonts w:ascii="Garamond" w:hAnsi="Garamond" w:cs="Arial"/>
          <w:color w:val="auto"/>
          <w:sz w:val="22"/>
          <w:szCs w:val="22"/>
        </w:rPr>
        <w:t>{#</w:t>
      </w:r>
      <w:proofErr w:type="spellStart"/>
      <w:proofErr w:type="gramStart"/>
      <w:r w:rsidR="7D5DF4E5" w:rsidRPr="2C86C77D">
        <w:rPr>
          <w:rFonts w:ascii="Garamond" w:hAnsi="Garamond" w:cs="Arial"/>
          <w:color w:val="auto"/>
          <w:sz w:val="22"/>
          <w:szCs w:val="22"/>
        </w:rPr>
        <w:t>scp</w:t>
      </w:r>
      <w:proofErr w:type="spellEnd"/>
      <w:r w:rsidR="7D5DF4E5" w:rsidRPr="2C86C77D">
        <w:rPr>
          <w:rFonts w:ascii="Garamond" w:hAnsi="Garamond" w:cs="Arial"/>
          <w:color w:val="auto"/>
          <w:sz w:val="22"/>
          <w:szCs w:val="22"/>
        </w:rPr>
        <w:t>}{</w:t>
      </w:r>
      <w:proofErr w:type="gramEnd"/>
      <w:r w:rsidR="7D5DF4E5" w:rsidRPr="2C86C77D">
        <w:rPr>
          <w:rFonts w:ascii="Garamond" w:hAnsi="Garamond" w:cs="Arial"/>
          <w:color w:val="auto"/>
          <w:sz w:val="22"/>
          <w:szCs w:val="22"/>
        </w:rPr>
        <w:t>scope}{/</w:t>
      </w:r>
      <w:proofErr w:type="spellStart"/>
      <w:r w:rsidR="7D5DF4E5" w:rsidRPr="2C86C77D">
        <w:rPr>
          <w:rFonts w:ascii="Garamond" w:hAnsi="Garamond" w:cs="Arial"/>
          <w:color w:val="auto"/>
          <w:sz w:val="22"/>
          <w:szCs w:val="22"/>
        </w:rPr>
        <w:t>scp</w:t>
      </w:r>
      <w:proofErr w:type="spellEnd"/>
      <w:r w:rsidR="7D5DF4E5" w:rsidRPr="2C86C77D">
        <w:rPr>
          <w:rFonts w:ascii="Garamond" w:hAnsi="Garamond" w:cs="Arial"/>
          <w:color w:val="auto"/>
          <w:sz w:val="22"/>
          <w:szCs w:val="22"/>
        </w:rPr>
        <w:t>}</w:t>
      </w:r>
    </w:p>
    <w:p w14:paraId="79E94E1E" w14:textId="7A4F4CB7" w:rsidR="009A2306" w:rsidRPr="00D26EFC" w:rsidRDefault="00E456FB" w:rsidP="00D26EFC">
      <w:pPr>
        <w:pStyle w:val="NoSpacing"/>
        <w:ind w:right="559"/>
        <w:jc w:val="both"/>
        <w:rPr>
          <w:rFonts w:asciiTheme="majorHAnsi" w:hAnsiTheme="majorHAnsi"/>
          <w:color w:val="auto"/>
          <w:sz w:val="22"/>
          <w:szCs w:val="22"/>
        </w:rPr>
      </w:pPr>
      <w:r>
        <w:br/>
      </w:r>
    </w:p>
    <w:p w14:paraId="265E6E98" w14:textId="2E6D8870" w:rsidR="009B3934" w:rsidRPr="00F316D4" w:rsidRDefault="00F43F02" w:rsidP="009B3934">
      <w:pPr>
        <w:pStyle w:val="NoSpacing"/>
        <w:ind w:right="559"/>
        <w:rPr>
          <w:rFonts w:ascii="Garamond" w:hAnsi="Garamond"/>
          <w:color w:val="auto"/>
          <w:sz w:val="22"/>
          <w:szCs w:val="22"/>
        </w:rPr>
      </w:pPr>
      <w:r w:rsidRPr="2C86C77D">
        <w:rPr>
          <w:rFonts w:ascii="Garamond" w:hAnsi="Garamond"/>
          <w:b/>
          <w:bCs/>
          <w:color w:val="auto"/>
          <w:sz w:val="22"/>
          <w:szCs w:val="22"/>
        </w:rPr>
        <w:t>Background</w:t>
      </w:r>
    </w:p>
    <w:p w14:paraId="2BEFBFFD" w14:textId="4E2A1997" w:rsidR="2C86C77D" w:rsidRDefault="2C86C77D" w:rsidP="2C86C77D">
      <w:pPr>
        <w:pStyle w:val="NoSpacing"/>
        <w:ind w:right="559"/>
        <w:rPr>
          <w:rFonts w:ascii="Garamond" w:hAnsi="Garamond"/>
          <w:b/>
          <w:bCs/>
          <w:color w:val="auto"/>
          <w:sz w:val="22"/>
          <w:szCs w:val="22"/>
        </w:rPr>
      </w:pPr>
    </w:p>
    <w:p w14:paraId="64D2CCA3" w14:textId="651F8D96" w:rsidR="58986E6B" w:rsidRDefault="58986E6B" w:rsidP="2C86C77D">
      <w:pPr>
        <w:pStyle w:val="NoSpacing"/>
        <w:ind w:right="559"/>
        <w:rPr>
          <w:rFonts w:ascii="Garamond" w:hAnsi="Garamond" w:cs="Arial"/>
          <w:color w:val="auto"/>
          <w:sz w:val="22"/>
          <w:szCs w:val="22"/>
        </w:rPr>
      </w:pPr>
      <w:r w:rsidRPr="2C86C77D">
        <w:rPr>
          <w:rFonts w:ascii="Garamond" w:hAnsi="Garamond" w:cs="Arial"/>
          <w:color w:val="auto"/>
          <w:sz w:val="22"/>
          <w:szCs w:val="22"/>
        </w:rPr>
        <w:t>{#</w:t>
      </w:r>
      <w:proofErr w:type="gramStart"/>
      <w:r w:rsidRPr="2C86C77D">
        <w:rPr>
          <w:rFonts w:ascii="Garamond" w:hAnsi="Garamond" w:cs="Arial"/>
          <w:color w:val="auto"/>
          <w:sz w:val="22"/>
          <w:szCs w:val="22"/>
        </w:rPr>
        <w:t>back}{</w:t>
      </w:r>
      <w:proofErr w:type="gramEnd"/>
      <w:r w:rsidRPr="2C86C77D">
        <w:rPr>
          <w:rFonts w:ascii="Garamond" w:hAnsi="Garamond" w:cs="Arial"/>
          <w:color w:val="auto"/>
          <w:sz w:val="22"/>
          <w:szCs w:val="22"/>
        </w:rPr>
        <w:t>background}{/back}</w:t>
      </w:r>
    </w:p>
    <w:p w14:paraId="0687AC81" w14:textId="77777777" w:rsidR="00E3413B" w:rsidRDefault="00E3413B" w:rsidP="2C86C77D">
      <w:pPr>
        <w:pStyle w:val="NoSpacing"/>
        <w:ind w:right="559"/>
        <w:rPr>
          <w:rFonts w:ascii="Garamond" w:hAnsi="Garamond" w:cs="Arial"/>
          <w:color w:val="auto"/>
          <w:sz w:val="22"/>
          <w:szCs w:val="22"/>
        </w:rPr>
      </w:pPr>
    </w:p>
    <w:p w14:paraId="2BAEC508" w14:textId="6AC97DD3" w:rsidR="00E3413B" w:rsidRDefault="00E3413B" w:rsidP="2C86C77D">
      <w:pPr>
        <w:pStyle w:val="NoSpacing"/>
        <w:ind w:right="559"/>
        <w:rPr>
          <w:rFonts w:ascii="Garamond" w:hAnsi="Garamond" w:cs="Arial"/>
          <w:color w:val="auto"/>
          <w:sz w:val="22"/>
          <w:szCs w:val="22"/>
        </w:rPr>
      </w:pPr>
    </w:p>
    <w:p w14:paraId="72EC356A" w14:textId="1CC625CE" w:rsidR="00E3413B" w:rsidRPr="00C804B7" w:rsidRDefault="00E3413B" w:rsidP="00E3413B">
      <w:pPr>
        <w:pStyle w:val="NoSpacing"/>
        <w:ind w:right="559"/>
        <w:rPr>
          <w:rFonts w:ascii="Garamond" w:hAnsi="Garamond" w:cs="Arial"/>
          <w:b/>
          <w:color w:val="auto"/>
          <w:sz w:val="22"/>
          <w:szCs w:val="22"/>
        </w:rPr>
      </w:pPr>
      <w:r>
        <w:rPr>
          <w:rFonts w:ascii="Garamond" w:hAnsi="Garamond" w:cs="Arial"/>
          <w:b/>
          <w:color w:val="auto"/>
          <w:sz w:val="22"/>
          <w:szCs w:val="22"/>
        </w:rPr>
        <w:t>Risks</w:t>
      </w:r>
    </w:p>
    <w:p w14:paraId="0E1488D6" w14:textId="2FD5DCCD" w:rsidR="00E3413B" w:rsidRDefault="00E3413B" w:rsidP="00E3413B">
      <w:pPr>
        <w:pStyle w:val="NoSpacing"/>
        <w:ind w:right="559"/>
        <w:rPr>
          <w:rFonts w:ascii="Garamond" w:hAnsi="Garamond" w:cs="Arial"/>
          <w:color w:val="auto"/>
          <w:sz w:val="22"/>
          <w:szCs w:val="22"/>
        </w:rPr>
      </w:pPr>
      <w:r>
        <w:br/>
      </w:r>
      <w:r w:rsidRPr="2C86C77D">
        <w:rPr>
          <w:rFonts w:ascii="Garamond" w:hAnsi="Garamond" w:cs="Arial"/>
          <w:color w:val="auto"/>
          <w:sz w:val="22"/>
          <w:szCs w:val="22"/>
        </w:rPr>
        <w:t>{#</w:t>
      </w:r>
      <w:proofErr w:type="spellStart"/>
      <w:proofErr w:type="gramStart"/>
      <w:r>
        <w:rPr>
          <w:rFonts w:ascii="Garamond" w:hAnsi="Garamond" w:cs="Arial"/>
          <w:color w:val="auto"/>
          <w:sz w:val="22"/>
          <w:szCs w:val="22"/>
        </w:rPr>
        <w:t>rsk</w:t>
      </w:r>
      <w:proofErr w:type="spellEnd"/>
      <w:r w:rsidRPr="2C86C77D">
        <w:rPr>
          <w:rFonts w:ascii="Garamond" w:hAnsi="Garamond" w:cs="Arial"/>
          <w:color w:val="auto"/>
          <w:sz w:val="22"/>
          <w:szCs w:val="22"/>
        </w:rPr>
        <w:t>}{</w:t>
      </w:r>
      <w:proofErr w:type="gramEnd"/>
      <w:r>
        <w:rPr>
          <w:rFonts w:ascii="Garamond" w:hAnsi="Garamond" w:cs="Arial"/>
          <w:color w:val="auto"/>
          <w:sz w:val="22"/>
          <w:szCs w:val="22"/>
        </w:rPr>
        <w:t>risks</w:t>
      </w:r>
      <w:r w:rsidRPr="2C86C77D">
        <w:rPr>
          <w:rFonts w:ascii="Garamond" w:hAnsi="Garamond" w:cs="Arial"/>
          <w:color w:val="auto"/>
          <w:sz w:val="22"/>
          <w:szCs w:val="22"/>
        </w:rPr>
        <w:t>}{/</w:t>
      </w:r>
      <w:proofErr w:type="spellStart"/>
      <w:r>
        <w:rPr>
          <w:rFonts w:ascii="Garamond" w:hAnsi="Garamond" w:cs="Arial"/>
          <w:color w:val="auto"/>
          <w:sz w:val="22"/>
          <w:szCs w:val="22"/>
        </w:rPr>
        <w:t>rsk</w:t>
      </w:r>
      <w:proofErr w:type="spellEnd"/>
      <w:r w:rsidRPr="2C86C77D">
        <w:rPr>
          <w:rFonts w:ascii="Garamond" w:hAnsi="Garamond" w:cs="Arial"/>
          <w:color w:val="auto"/>
          <w:sz w:val="22"/>
          <w:szCs w:val="22"/>
        </w:rPr>
        <w:t>}</w:t>
      </w:r>
    </w:p>
    <w:p w14:paraId="48F53C9B" w14:textId="1C0BDC70" w:rsidR="00E3413B" w:rsidRPr="00C804B7" w:rsidRDefault="00E3413B" w:rsidP="00E3413B">
      <w:pPr>
        <w:pStyle w:val="NoSpacing"/>
        <w:ind w:right="559"/>
        <w:rPr>
          <w:rFonts w:ascii="Garamond" w:hAnsi="Garamond" w:cs="Arial"/>
          <w:b/>
          <w:color w:val="auto"/>
          <w:sz w:val="22"/>
          <w:szCs w:val="22"/>
        </w:rPr>
      </w:pPr>
      <w:r>
        <w:rPr>
          <w:rFonts w:ascii="Garamond" w:hAnsi="Garamond" w:cs="Arial"/>
          <w:color w:val="auto"/>
          <w:sz w:val="22"/>
          <w:szCs w:val="22"/>
        </w:rPr>
        <w:br/>
      </w:r>
      <w:r>
        <w:rPr>
          <w:rFonts w:ascii="Garamond" w:hAnsi="Garamond" w:cs="Arial"/>
          <w:color w:val="auto"/>
          <w:sz w:val="22"/>
          <w:szCs w:val="22"/>
        </w:rPr>
        <w:br/>
      </w:r>
      <w:r w:rsidRPr="00E3413B">
        <w:rPr>
          <w:rFonts w:ascii="Garamond" w:hAnsi="Garamond" w:cs="Arial"/>
          <w:b/>
          <w:color w:val="auto"/>
          <w:sz w:val="22"/>
          <w:szCs w:val="22"/>
        </w:rPr>
        <w:t>Recommendation</w:t>
      </w:r>
    </w:p>
    <w:p w14:paraId="0322F0B6" w14:textId="546BE8D0" w:rsidR="00E3413B" w:rsidRDefault="00E3413B" w:rsidP="00E3413B">
      <w:pPr>
        <w:pStyle w:val="NoSpacing"/>
        <w:ind w:right="559"/>
        <w:rPr>
          <w:rFonts w:ascii="Garamond" w:hAnsi="Garamond" w:cs="Arial"/>
          <w:color w:val="auto"/>
          <w:sz w:val="22"/>
          <w:szCs w:val="22"/>
        </w:rPr>
      </w:pPr>
      <w:r>
        <w:br/>
      </w:r>
      <w:r w:rsidRPr="2C86C77D">
        <w:rPr>
          <w:rFonts w:ascii="Garamond" w:hAnsi="Garamond" w:cs="Arial"/>
          <w:color w:val="auto"/>
          <w:sz w:val="22"/>
          <w:szCs w:val="22"/>
        </w:rPr>
        <w:t>{#</w:t>
      </w:r>
      <w:proofErr w:type="spellStart"/>
      <w:r>
        <w:rPr>
          <w:rFonts w:ascii="Garamond" w:hAnsi="Garamond" w:cs="Arial"/>
          <w:color w:val="auto"/>
          <w:sz w:val="22"/>
          <w:szCs w:val="22"/>
        </w:rPr>
        <w:t>recom</w:t>
      </w:r>
      <w:proofErr w:type="spellEnd"/>
      <w:r w:rsidRPr="2C86C77D">
        <w:rPr>
          <w:rFonts w:ascii="Garamond" w:hAnsi="Garamond" w:cs="Arial"/>
          <w:color w:val="auto"/>
          <w:sz w:val="22"/>
          <w:szCs w:val="22"/>
        </w:rPr>
        <w:t>}{</w:t>
      </w:r>
      <w:r>
        <w:rPr>
          <w:rFonts w:ascii="Garamond" w:hAnsi="Garamond" w:cs="Arial"/>
          <w:color w:val="auto"/>
          <w:sz w:val="22"/>
          <w:szCs w:val="22"/>
        </w:rPr>
        <w:t>recommendation</w:t>
      </w:r>
      <w:r w:rsidRPr="2C86C77D">
        <w:rPr>
          <w:rFonts w:ascii="Garamond" w:hAnsi="Garamond" w:cs="Arial"/>
          <w:color w:val="auto"/>
          <w:sz w:val="22"/>
          <w:szCs w:val="22"/>
        </w:rPr>
        <w:t>}{/</w:t>
      </w:r>
      <w:proofErr w:type="spellStart"/>
      <w:r>
        <w:rPr>
          <w:rFonts w:ascii="Garamond" w:hAnsi="Garamond" w:cs="Arial"/>
          <w:color w:val="auto"/>
          <w:sz w:val="22"/>
          <w:szCs w:val="22"/>
        </w:rPr>
        <w:t>recom</w:t>
      </w:r>
      <w:bookmarkStart w:id="0" w:name="_GoBack"/>
      <w:bookmarkEnd w:id="0"/>
      <w:proofErr w:type="spellEnd"/>
      <w:r w:rsidRPr="2C86C77D">
        <w:rPr>
          <w:rFonts w:ascii="Garamond" w:hAnsi="Garamond" w:cs="Arial"/>
          <w:color w:val="auto"/>
          <w:sz w:val="22"/>
          <w:szCs w:val="22"/>
        </w:rPr>
        <w:t>}</w:t>
      </w:r>
    </w:p>
    <w:p w14:paraId="6ACA11F3" w14:textId="36ED4ECF" w:rsidR="00E3413B" w:rsidRDefault="00E3413B" w:rsidP="00E3413B">
      <w:pPr>
        <w:pStyle w:val="NoSpacing"/>
        <w:ind w:right="559"/>
        <w:rPr>
          <w:rFonts w:ascii="Garamond" w:hAnsi="Garamond" w:cs="Arial"/>
          <w:color w:val="auto"/>
          <w:sz w:val="22"/>
          <w:szCs w:val="22"/>
        </w:rPr>
      </w:pPr>
    </w:p>
    <w:p w14:paraId="4EECF127" w14:textId="77777777" w:rsidR="00E3413B" w:rsidRDefault="00E3413B" w:rsidP="2C86C77D">
      <w:pPr>
        <w:pStyle w:val="NoSpacing"/>
        <w:ind w:right="559"/>
        <w:rPr>
          <w:rFonts w:ascii="Garamond" w:hAnsi="Garamond" w:cs="Arial"/>
          <w:color w:val="auto"/>
          <w:sz w:val="22"/>
          <w:szCs w:val="22"/>
        </w:rPr>
      </w:pPr>
    </w:p>
    <w:p w14:paraId="0FC58860" w14:textId="77777777" w:rsidR="009B3934" w:rsidRPr="00F316D4" w:rsidRDefault="009B3934" w:rsidP="009B3934">
      <w:pPr>
        <w:pStyle w:val="NoSpacing"/>
        <w:ind w:right="559"/>
        <w:rPr>
          <w:color w:val="000000" w:themeColor="text1"/>
          <w:sz w:val="22"/>
          <w:szCs w:val="22"/>
        </w:rPr>
      </w:pPr>
    </w:p>
    <w:p w14:paraId="539E9E28" w14:textId="42FD3AE7" w:rsidR="00E83F22" w:rsidRPr="00A01F64" w:rsidRDefault="00E83F22" w:rsidP="00A01F64">
      <w:pPr>
        <w:pStyle w:val="ListParagraph"/>
        <w:numPr>
          <w:ilvl w:val="0"/>
          <w:numId w:val="0"/>
        </w:numPr>
        <w:spacing w:line="240" w:lineRule="auto"/>
        <w:ind w:right="559"/>
        <w:jc w:val="both"/>
        <w:rPr>
          <w:rFonts w:ascii="Garamond" w:hAnsi="Garamond"/>
          <w:sz w:val="22"/>
          <w:szCs w:val="22"/>
        </w:rPr>
      </w:pPr>
    </w:p>
    <w:sectPr w:rsidR="00E83F22" w:rsidRPr="00A01F64" w:rsidSect="0072078D">
      <w:footerReference w:type="default" r:id="rId12"/>
      <w:headerReference w:type="first" r:id="rId13"/>
      <w:pgSz w:w="11900" w:h="16840"/>
      <w:pgMar w:top="1135" w:right="851" w:bottom="1418" w:left="851" w:header="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8FE66" w14:textId="77777777" w:rsidR="0061116F" w:rsidRDefault="0061116F" w:rsidP="001E06E7">
      <w:r>
        <w:separator/>
      </w:r>
    </w:p>
  </w:endnote>
  <w:endnote w:type="continuationSeparator" w:id="0">
    <w:p w14:paraId="1E001FBE" w14:textId="77777777" w:rsidR="0061116F" w:rsidRDefault="0061116F" w:rsidP="001E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2044363"/>
      <w:docPartObj>
        <w:docPartGallery w:val="Page Numbers (Bottom of Page)"/>
        <w:docPartUnique/>
      </w:docPartObj>
    </w:sdtPr>
    <w:sdtEndPr>
      <w:rPr>
        <w:b/>
        <w:noProof/>
        <w:color w:val="A98057"/>
      </w:rPr>
    </w:sdtEndPr>
    <w:sdtContent>
      <w:p w14:paraId="0692E1A2" w14:textId="18FE11AE" w:rsidR="00077F4F" w:rsidRPr="009A2306" w:rsidRDefault="00077F4F">
        <w:pPr>
          <w:pStyle w:val="Footer"/>
          <w:jc w:val="center"/>
          <w:rPr>
            <w:b/>
            <w:color w:val="A98057"/>
          </w:rPr>
        </w:pPr>
        <w:r w:rsidRPr="009A2306">
          <w:rPr>
            <w:b/>
            <w:color w:val="A98057"/>
          </w:rPr>
          <w:fldChar w:fldCharType="begin"/>
        </w:r>
        <w:r w:rsidRPr="009A2306">
          <w:rPr>
            <w:b/>
            <w:color w:val="A98057"/>
          </w:rPr>
          <w:instrText xml:space="preserve"> PAGE   \* MERGEFORMAT </w:instrText>
        </w:r>
        <w:r w:rsidRPr="009A2306">
          <w:rPr>
            <w:b/>
            <w:color w:val="A98057"/>
          </w:rPr>
          <w:fldChar w:fldCharType="separate"/>
        </w:r>
        <w:r w:rsidR="00530FAB">
          <w:rPr>
            <w:b/>
            <w:noProof/>
            <w:color w:val="A98057"/>
          </w:rPr>
          <w:t>6</w:t>
        </w:r>
        <w:r w:rsidRPr="009A2306">
          <w:rPr>
            <w:b/>
            <w:noProof/>
            <w:color w:val="A98057"/>
          </w:rPr>
          <w:fldChar w:fldCharType="end"/>
        </w:r>
      </w:p>
    </w:sdtContent>
  </w:sdt>
  <w:p w14:paraId="4BE6C663" w14:textId="77777777" w:rsidR="00077F4F" w:rsidRDefault="00077F4F" w:rsidP="009A230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CE0F3" w14:textId="77777777" w:rsidR="0061116F" w:rsidRDefault="0061116F" w:rsidP="001E06E7">
      <w:r>
        <w:separator/>
      </w:r>
    </w:p>
  </w:footnote>
  <w:footnote w:type="continuationSeparator" w:id="0">
    <w:p w14:paraId="11C55CA6" w14:textId="77777777" w:rsidR="0061116F" w:rsidRDefault="0061116F" w:rsidP="001E0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61C46" w14:textId="34F0BE89" w:rsidR="00A0196E" w:rsidRDefault="00A0196E" w:rsidP="00A0196E">
    <w:pPr>
      <w:pStyle w:val="Header"/>
      <w:tabs>
        <w:tab w:val="clear" w:pos="8640"/>
        <w:tab w:val="right" w:pos="9781"/>
      </w:tabs>
      <w:ind w:lef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673"/>
    <w:multiLevelType w:val="hybridMultilevel"/>
    <w:tmpl w:val="BFAE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B1183"/>
    <w:multiLevelType w:val="hybridMultilevel"/>
    <w:tmpl w:val="0B7AC4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C32CF"/>
    <w:multiLevelType w:val="hybridMultilevel"/>
    <w:tmpl w:val="D7100D8C"/>
    <w:lvl w:ilvl="0" w:tplc="1110FC6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B145B8"/>
    <w:multiLevelType w:val="hybridMultilevel"/>
    <w:tmpl w:val="E00EF63E"/>
    <w:lvl w:ilvl="0" w:tplc="0C090005">
      <w:start w:val="1"/>
      <w:numFmt w:val="bullet"/>
      <w:lvlText w:val=""/>
      <w:lvlJc w:val="left"/>
      <w:pPr>
        <w:ind w:left="15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" w15:restartNumberingAfterBreak="0">
    <w:nsid w:val="20C27316"/>
    <w:multiLevelType w:val="hybridMultilevel"/>
    <w:tmpl w:val="9F0863E4"/>
    <w:lvl w:ilvl="0" w:tplc="7FC8B0FC">
      <w:start w:val="1"/>
      <w:numFmt w:val="bullet"/>
      <w:lvlText w:val=""/>
      <w:lvlJc w:val="left"/>
      <w:pPr>
        <w:ind w:left="128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70206"/>
    <w:multiLevelType w:val="hybridMultilevel"/>
    <w:tmpl w:val="2B68AF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D6FE2"/>
    <w:multiLevelType w:val="hybridMultilevel"/>
    <w:tmpl w:val="04A456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44CE4"/>
    <w:multiLevelType w:val="multilevel"/>
    <w:tmpl w:val="BFAE0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2379F"/>
    <w:multiLevelType w:val="hybridMultilevel"/>
    <w:tmpl w:val="19B82E5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B479D"/>
    <w:multiLevelType w:val="hybridMultilevel"/>
    <w:tmpl w:val="2B90B48E"/>
    <w:lvl w:ilvl="0" w:tplc="0C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3BC41860"/>
    <w:multiLevelType w:val="hybridMultilevel"/>
    <w:tmpl w:val="930CB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3625D"/>
    <w:multiLevelType w:val="hybridMultilevel"/>
    <w:tmpl w:val="8B3E55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105BE"/>
    <w:multiLevelType w:val="hybridMultilevel"/>
    <w:tmpl w:val="0C2EAE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92504"/>
    <w:multiLevelType w:val="hybridMultilevel"/>
    <w:tmpl w:val="7722F8DE"/>
    <w:lvl w:ilvl="0" w:tplc="0C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4" w15:restartNumberingAfterBreak="0">
    <w:nsid w:val="4E3104C7"/>
    <w:multiLevelType w:val="hybridMultilevel"/>
    <w:tmpl w:val="F68CF4C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E22DD"/>
    <w:multiLevelType w:val="hybridMultilevel"/>
    <w:tmpl w:val="5C768BA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C47214"/>
    <w:multiLevelType w:val="hybridMultilevel"/>
    <w:tmpl w:val="88A49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64A91"/>
    <w:multiLevelType w:val="hybridMultilevel"/>
    <w:tmpl w:val="A04AD4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56332"/>
    <w:multiLevelType w:val="hybridMultilevel"/>
    <w:tmpl w:val="1C6EF4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B2138"/>
    <w:multiLevelType w:val="hybridMultilevel"/>
    <w:tmpl w:val="7C82FA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B22B0"/>
    <w:multiLevelType w:val="hybridMultilevel"/>
    <w:tmpl w:val="06F2B568"/>
    <w:lvl w:ilvl="0" w:tplc="0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7CBB66CF"/>
    <w:multiLevelType w:val="hybridMultilevel"/>
    <w:tmpl w:val="9E42FA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17"/>
  </w:num>
  <w:num w:numId="6">
    <w:abstractNumId w:val="1"/>
  </w:num>
  <w:num w:numId="7">
    <w:abstractNumId w:val="14"/>
  </w:num>
  <w:num w:numId="8">
    <w:abstractNumId w:val="8"/>
  </w:num>
  <w:num w:numId="9">
    <w:abstractNumId w:val="19"/>
  </w:num>
  <w:num w:numId="10">
    <w:abstractNumId w:val="5"/>
  </w:num>
  <w:num w:numId="11">
    <w:abstractNumId w:val="15"/>
  </w:num>
  <w:num w:numId="12">
    <w:abstractNumId w:val="3"/>
  </w:num>
  <w:num w:numId="13">
    <w:abstractNumId w:val="13"/>
  </w:num>
  <w:num w:numId="14">
    <w:abstractNumId w:val="10"/>
  </w:num>
  <w:num w:numId="15">
    <w:abstractNumId w:val="16"/>
  </w:num>
  <w:num w:numId="16">
    <w:abstractNumId w:val="6"/>
  </w:num>
  <w:num w:numId="17">
    <w:abstractNumId w:val="21"/>
  </w:num>
  <w:num w:numId="18">
    <w:abstractNumId w:val="18"/>
  </w:num>
  <w:num w:numId="19">
    <w:abstractNumId w:val="12"/>
  </w:num>
  <w:num w:numId="20">
    <w:abstractNumId w:val="4"/>
  </w:num>
  <w:num w:numId="21">
    <w:abstractNumId w:val="2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561"/>
    <w:rsid w:val="00000F69"/>
    <w:rsid w:val="0000283E"/>
    <w:rsid w:val="00014108"/>
    <w:rsid w:val="00024ABF"/>
    <w:rsid w:val="0002538C"/>
    <w:rsid w:val="00027A62"/>
    <w:rsid w:val="000311E4"/>
    <w:rsid w:val="00035FCE"/>
    <w:rsid w:val="00050824"/>
    <w:rsid w:val="00055310"/>
    <w:rsid w:val="00061555"/>
    <w:rsid w:val="00075E7E"/>
    <w:rsid w:val="00077F4F"/>
    <w:rsid w:val="00087CC0"/>
    <w:rsid w:val="0009500E"/>
    <w:rsid w:val="000958BB"/>
    <w:rsid w:val="000B44CB"/>
    <w:rsid w:val="000C09D9"/>
    <w:rsid w:val="000C4F38"/>
    <w:rsid w:val="000D3538"/>
    <w:rsid w:val="000D5B9B"/>
    <w:rsid w:val="000F05F9"/>
    <w:rsid w:val="000F255B"/>
    <w:rsid w:val="00103A1A"/>
    <w:rsid w:val="001041FD"/>
    <w:rsid w:val="00107AE3"/>
    <w:rsid w:val="0011173D"/>
    <w:rsid w:val="00117234"/>
    <w:rsid w:val="00134B99"/>
    <w:rsid w:val="00142F2C"/>
    <w:rsid w:val="0015298F"/>
    <w:rsid w:val="001613D7"/>
    <w:rsid w:val="001627FE"/>
    <w:rsid w:val="001649ED"/>
    <w:rsid w:val="00166B1E"/>
    <w:rsid w:val="00177BAF"/>
    <w:rsid w:val="00197072"/>
    <w:rsid w:val="001A09FE"/>
    <w:rsid w:val="001A7A5B"/>
    <w:rsid w:val="001B323A"/>
    <w:rsid w:val="001B3623"/>
    <w:rsid w:val="001C42E5"/>
    <w:rsid w:val="001C6DFD"/>
    <w:rsid w:val="001C73D9"/>
    <w:rsid w:val="001E06E7"/>
    <w:rsid w:val="001E2C4C"/>
    <w:rsid w:val="001F687B"/>
    <w:rsid w:val="0020084B"/>
    <w:rsid w:val="00201F46"/>
    <w:rsid w:val="002046C5"/>
    <w:rsid w:val="00207431"/>
    <w:rsid w:val="0021073A"/>
    <w:rsid w:val="00221699"/>
    <w:rsid w:val="002441E8"/>
    <w:rsid w:val="002513A2"/>
    <w:rsid w:val="002522B2"/>
    <w:rsid w:val="00254BBB"/>
    <w:rsid w:val="00270EEE"/>
    <w:rsid w:val="002717B8"/>
    <w:rsid w:val="00272BDA"/>
    <w:rsid w:val="00275713"/>
    <w:rsid w:val="00284AFD"/>
    <w:rsid w:val="00292B65"/>
    <w:rsid w:val="00297CB8"/>
    <w:rsid w:val="002A2199"/>
    <w:rsid w:val="002B20A5"/>
    <w:rsid w:val="002C0CC5"/>
    <w:rsid w:val="002C13D1"/>
    <w:rsid w:val="002C3DF8"/>
    <w:rsid w:val="002D4B8C"/>
    <w:rsid w:val="002E0A7F"/>
    <w:rsid w:val="002E1392"/>
    <w:rsid w:val="00335A50"/>
    <w:rsid w:val="003425EC"/>
    <w:rsid w:val="00350A4A"/>
    <w:rsid w:val="00354832"/>
    <w:rsid w:val="003555C3"/>
    <w:rsid w:val="00375F9D"/>
    <w:rsid w:val="00376831"/>
    <w:rsid w:val="00381A7F"/>
    <w:rsid w:val="0038604C"/>
    <w:rsid w:val="00386826"/>
    <w:rsid w:val="0039164F"/>
    <w:rsid w:val="0039399D"/>
    <w:rsid w:val="003A3993"/>
    <w:rsid w:val="003A41BA"/>
    <w:rsid w:val="003A7011"/>
    <w:rsid w:val="003B3C0C"/>
    <w:rsid w:val="003C2D8F"/>
    <w:rsid w:val="003C3B04"/>
    <w:rsid w:val="003C7CD5"/>
    <w:rsid w:val="003E26CC"/>
    <w:rsid w:val="003E788A"/>
    <w:rsid w:val="003F0333"/>
    <w:rsid w:val="003F6788"/>
    <w:rsid w:val="00406AFB"/>
    <w:rsid w:val="0041280B"/>
    <w:rsid w:val="004167BD"/>
    <w:rsid w:val="00426099"/>
    <w:rsid w:val="004274DD"/>
    <w:rsid w:val="0043153B"/>
    <w:rsid w:val="00434745"/>
    <w:rsid w:val="004347F8"/>
    <w:rsid w:val="00447A10"/>
    <w:rsid w:val="00462380"/>
    <w:rsid w:val="00464B72"/>
    <w:rsid w:val="00477FF6"/>
    <w:rsid w:val="00481C92"/>
    <w:rsid w:val="004905BF"/>
    <w:rsid w:val="0049607A"/>
    <w:rsid w:val="004965FB"/>
    <w:rsid w:val="00496864"/>
    <w:rsid w:val="004B0C17"/>
    <w:rsid w:val="004B6F26"/>
    <w:rsid w:val="004C1521"/>
    <w:rsid w:val="004C3DF6"/>
    <w:rsid w:val="004C5561"/>
    <w:rsid w:val="004D50EB"/>
    <w:rsid w:val="004E143A"/>
    <w:rsid w:val="004F50F5"/>
    <w:rsid w:val="004F5DC0"/>
    <w:rsid w:val="00500BA7"/>
    <w:rsid w:val="00515698"/>
    <w:rsid w:val="00522CEE"/>
    <w:rsid w:val="00530FAB"/>
    <w:rsid w:val="00531772"/>
    <w:rsid w:val="00531B2C"/>
    <w:rsid w:val="005429D3"/>
    <w:rsid w:val="00575D81"/>
    <w:rsid w:val="00582224"/>
    <w:rsid w:val="00593504"/>
    <w:rsid w:val="005A0C22"/>
    <w:rsid w:val="005A1701"/>
    <w:rsid w:val="005A7A42"/>
    <w:rsid w:val="005B646D"/>
    <w:rsid w:val="005C2E92"/>
    <w:rsid w:val="005C731D"/>
    <w:rsid w:val="005D7574"/>
    <w:rsid w:val="005E3657"/>
    <w:rsid w:val="005E45F2"/>
    <w:rsid w:val="005E6F06"/>
    <w:rsid w:val="005F2075"/>
    <w:rsid w:val="005F68C9"/>
    <w:rsid w:val="00610382"/>
    <w:rsid w:val="0061116F"/>
    <w:rsid w:val="00612AE9"/>
    <w:rsid w:val="00613DAB"/>
    <w:rsid w:val="00633DFB"/>
    <w:rsid w:val="00661DBA"/>
    <w:rsid w:val="00671CCB"/>
    <w:rsid w:val="006735A8"/>
    <w:rsid w:val="00673EDF"/>
    <w:rsid w:val="006845F1"/>
    <w:rsid w:val="00687D23"/>
    <w:rsid w:val="00695B6C"/>
    <w:rsid w:val="006A299D"/>
    <w:rsid w:val="006B1CC0"/>
    <w:rsid w:val="006B7719"/>
    <w:rsid w:val="006C2781"/>
    <w:rsid w:val="006C6AAE"/>
    <w:rsid w:val="006D2A67"/>
    <w:rsid w:val="006D2FA4"/>
    <w:rsid w:val="006D3371"/>
    <w:rsid w:val="006D6FB3"/>
    <w:rsid w:val="006E44A3"/>
    <w:rsid w:val="006E7B6F"/>
    <w:rsid w:val="006F1ADF"/>
    <w:rsid w:val="006F78F3"/>
    <w:rsid w:val="0070742F"/>
    <w:rsid w:val="00713496"/>
    <w:rsid w:val="00714DD1"/>
    <w:rsid w:val="0072078D"/>
    <w:rsid w:val="0073558F"/>
    <w:rsid w:val="00737DEA"/>
    <w:rsid w:val="00744112"/>
    <w:rsid w:val="00746C74"/>
    <w:rsid w:val="00747AB5"/>
    <w:rsid w:val="00765427"/>
    <w:rsid w:val="00765B18"/>
    <w:rsid w:val="00772016"/>
    <w:rsid w:val="00772D6D"/>
    <w:rsid w:val="00793D1F"/>
    <w:rsid w:val="00796B5D"/>
    <w:rsid w:val="007A16E3"/>
    <w:rsid w:val="007A538E"/>
    <w:rsid w:val="007B645C"/>
    <w:rsid w:val="007B68A6"/>
    <w:rsid w:val="007E0138"/>
    <w:rsid w:val="007E705A"/>
    <w:rsid w:val="007E73D4"/>
    <w:rsid w:val="007F39C5"/>
    <w:rsid w:val="007F4F15"/>
    <w:rsid w:val="008012D2"/>
    <w:rsid w:val="0080322A"/>
    <w:rsid w:val="00803D99"/>
    <w:rsid w:val="0080563B"/>
    <w:rsid w:val="008110CC"/>
    <w:rsid w:val="008132DC"/>
    <w:rsid w:val="0082399A"/>
    <w:rsid w:val="00823FFC"/>
    <w:rsid w:val="00825323"/>
    <w:rsid w:val="00832580"/>
    <w:rsid w:val="00835869"/>
    <w:rsid w:val="00837B32"/>
    <w:rsid w:val="0084589D"/>
    <w:rsid w:val="0084605E"/>
    <w:rsid w:val="00847501"/>
    <w:rsid w:val="008525AD"/>
    <w:rsid w:val="0085388A"/>
    <w:rsid w:val="008551A6"/>
    <w:rsid w:val="008604CE"/>
    <w:rsid w:val="008627CA"/>
    <w:rsid w:val="008640C1"/>
    <w:rsid w:val="00864AED"/>
    <w:rsid w:val="00886FB2"/>
    <w:rsid w:val="008B1B4E"/>
    <w:rsid w:val="008B1E29"/>
    <w:rsid w:val="008B44AB"/>
    <w:rsid w:val="008D4655"/>
    <w:rsid w:val="008F14F2"/>
    <w:rsid w:val="008F36FC"/>
    <w:rsid w:val="0090256A"/>
    <w:rsid w:val="0090264B"/>
    <w:rsid w:val="00914EAB"/>
    <w:rsid w:val="00915C4A"/>
    <w:rsid w:val="009227B9"/>
    <w:rsid w:val="0092380A"/>
    <w:rsid w:val="0092626D"/>
    <w:rsid w:val="00931AC6"/>
    <w:rsid w:val="009506A8"/>
    <w:rsid w:val="00954FC2"/>
    <w:rsid w:val="00972F7B"/>
    <w:rsid w:val="00992538"/>
    <w:rsid w:val="00993A9A"/>
    <w:rsid w:val="00996D11"/>
    <w:rsid w:val="009A2306"/>
    <w:rsid w:val="009B3934"/>
    <w:rsid w:val="009B496E"/>
    <w:rsid w:val="009D513D"/>
    <w:rsid w:val="009E1794"/>
    <w:rsid w:val="009E234F"/>
    <w:rsid w:val="009E2EE9"/>
    <w:rsid w:val="00A0196E"/>
    <w:rsid w:val="00A01F64"/>
    <w:rsid w:val="00A03D7F"/>
    <w:rsid w:val="00A131EC"/>
    <w:rsid w:val="00A14B4A"/>
    <w:rsid w:val="00A14EEE"/>
    <w:rsid w:val="00A21BA1"/>
    <w:rsid w:val="00A36C34"/>
    <w:rsid w:val="00A4023A"/>
    <w:rsid w:val="00A450E9"/>
    <w:rsid w:val="00A74CD0"/>
    <w:rsid w:val="00A8374E"/>
    <w:rsid w:val="00AA0D53"/>
    <w:rsid w:val="00AA1075"/>
    <w:rsid w:val="00AB3180"/>
    <w:rsid w:val="00AB41A4"/>
    <w:rsid w:val="00AB54A7"/>
    <w:rsid w:val="00AB725E"/>
    <w:rsid w:val="00AC046C"/>
    <w:rsid w:val="00AD761E"/>
    <w:rsid w:val="00AE460B"/>
    <w:rsid w:val="00AE6DD0"/>
    <w:rsid w:val="00B10D82"/>
    <w:rsid w:val="00B114C5"/>
    <w:rsid w:val="00B16A6F"/>
    <w:rsid w:val="00B32F4F"/>
    <w:rsid w:val="00B3756A"/>
    <w:rsid w:val="00B50977"/>
    <w:rsid w:val="00B52EF2"/>
    <w:rsid w:val="00B63623"/>
    <w:rsid w:val="00B66613"/>
    <w:rsid w:val="00B66E91"/>
    <w:rsid w:val="00B70117"/>
    <w:rsid w:val="00B76744"/>
    <w:rsid w:val="00B82070"/>
    <w:rsid w:val="00B90B9A"/>
    <w:rsid w:val="00B919A2"/>
    <w:rsid w:val="00B95F0C"/>
    <w:rsid w:val="00BA3295"/>
    <w:rsid w:val="00BA5AF4"/>
    <w:rsid w:val="00BA6022"/>
    <w:rsid w:val="00BB0214"/>
    <w:rsid w:val="00BB27C6"/>
    <w:rsid w:val="00BB2B9C"/>
    <w:rsid w:val="00BC3387"/>
    <w:rsid w:val="00BC4D97"/>
    <w:rsid w:val="00BC57FB"/>
    <w:rsid w:val="00BD3D85"/>
    <w:rsid w:val="00BE7C64"/>
    <w:rsid w:val="00BF6AB4"/>
    <w:rsid w:val="00C04AF7"/>
    <w:rsid w:val="00C1297A"/>
    <w:rsid w:val="00C13BE7"/>
    <w:rsid w:val="00C223CC"/>
    <w:rsid w:val="00C246BC"/>
    <w:rsid w:val="00C307B6"/>
    <w:rsid w:val="00C3347A"/>
    <w:rsid w:val="00C354FD"/>
    <w:rsid w:val="00C50311"/>
    <w:rsid w:val="00C53AAD"/>
    <w:rsid w:val="00C65602"/>
    <w:rsid w:val="00C77967"/>
    <w:rsid w:val="00C804B7"/>
    <w:rsid w:val="00C87042"/>
    <w:rsid w:val="00C960AD"/>
    <w:rsid w:val="00CB0EFA"/>
    <w:rsid w:val="00CB3753"/>
    <w:rsid w:val="00CC0509"/>
    <w:rsid w:val="00CC3E58"/>
    <w:rsid w:val="00CC5DB4"/>
    <w:rsid w:val="00CD0C1B"/>
    <w:rsid w:val="00CE2DFA"/>
    <w:rsid w:val="00CE7CDE"/>
    <w:rsid w:val="00CF0198"/>
    <w:rsid w:val="00CF27AC"/>
    <w:rsid w:val="00D0450A"/>
    <w:rsid w:val="00D15B19"/>
    <w:rsid w:val="00D26EFC"/>
    <w:rsid w:val="00D30CFC"/>
    <w:rsid w:val="00D341A9"/>
    <w:rsid w:val="00D3609F"/>
    <w:rsid w:val="00D44C9A"/>
    <w:rsid w:val="00D456B8"/>
    <w:rsid w:val="00D735B2"/>
    <w:rsid w:val="00D7422D"/>
    <w:rsid w:val="00D74614"/>
    <w:rsid w:val="00D84A61"/>
    <w:rsid w:val="00D84CCB"/>
    <w:rsid w:val="00D945CD"/>
    <w:rsid w:val="00D94A26"/>
    <w:rsid w:val="00D9510E"/>
    <w:rsid w:val="00DB1FD0"/>
    <w:rsid w:val="00DB4D07"/>
    <w:rsid w:val="00DC2B93"/>
    <w:rsid w:val="00DC40CA"/>
    <w:rsid w:val="00DE0388"/>
    <w:rsid w:val="00DE3978"/>
    <w:rsid w:val="00DF4926"/>
    <w:rsid w:val="00E06EDB"/>
    <w:rsid w:val="00E10BEB"/>
    <w:rsid w:val="00E3330C"/>
    <w:rsid w:val="00E33C49"/>
    <w:rsid w:val="00E3413B"/>
    <w:rsid w:val="00E3699A"/>
    <w:rsid w:val="00E43096"/>
    <w:rsid w:val="00E456FB"/>
    <w:rsid w:val="00E47077"/>
    <w:rsid w:val="00E470F8"/>
    <w:rsid w:val="00E6424F"/>
    <w:rsid w:val="00E677C9"/>
    <w:rsid w:val="00E70413"/>
    <w:rsid w:val="00E723EE"/>
    <w:rsid w:val="00E72C5E"/>
    <w:rsid w:val="00E77300"/>
    <w:rsid w:val="00E83A6C"/>
    <w:rsid w:val="00E83F22"/>
    <w:rsid w:val="00E90F61"/>
    <w:rsid w:val="00EA7ACE"/>
    <w:rsid w:val="00EB459A"/>
    <w:rsid w:val="00EB5D98"/>
    <w:rsid w:val="00EC1F22"/>
    <w:rsid w:val="00ED723F"/>
    <w:rsid w:val="00EE3B77"/>
    <w:rsid w:val="00EE62C5"/>
    <w:rsid w:val="00EF0DA2"/>
    <w:rsid w:val="00EF1D82"/>
    <w:rsid w:val="00EF28E9"/>
    <w:rsid w:val="00EF55B2"/>
    <w:rsid w:val="00EF7741"/>
    <w:rsid w:val="00F121F7"/>
    <w:rsid w:val="00F323DB"/>
    <w:rsid w:val="00F33D5B"/>
    <w:rsid w:val="00F37F80"/>
    <w:rsid w:val="00F435A0"/>
    <w:rsid w:val="00F43F02"/>
    <w:rsid w:val="00F44A3D"/>
    <w:rsid w:val="00F5052E"/>
    <w:rsid w:val="00F54080"/>
    <w:rsid w:val="00F56A67"/>
    <w:rsid w:val="00F574DF"/>
    <w:rsid w:val="00F57B51"/>
    <w:rsid w:val="00F61381"/>
    <w:rsid w:val="00F6733B"/>
    <w:rsid w:val="00F733D1"/>
    <w:rsid w:val="00F84140"/>
    <w:rsid w:val="00F84C7B"/>
    <w:rsid w:val="00F8701F"/>
    <w:rsid w:val="00F96E61"/>
    <w:rsid w:val="00FA2DE7"/>
    <w:rsid w:val="00FC638B"/>
    <w:rsid w:val="00FE34E2"/>
    <w:rsid w:val="00FF717C"/>
    <w:rsid w:val="23589743"/>
    <w:rsid w:val="2C86C77D"/>
    <w:rsid w:val="308A24E3"/>
    <w:rsid w:val="4227C22A"/>
    <w:rsid w:val="46BA875B"/>
    <w:rsid w:val="58986E6B"/>
    <w:rsid w:val="60453DDC"/>
    <w:rsid w:val="7D5DF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44E7E3"/>
  <w15:docId w15:val="{95D71DEE-FA19-462D-B7AC-F15774CB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6E7"/>
    <w:pPr>
      <w:spacing w:line="360" w:lineRule="auto"/>
    </w:pPr>
    <w:rPr>
      <w:color w:val="2C303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6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E4E52" w:themeColor="accent1" w:themeShade="B5"/>
      <w:spacing w:val="-1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6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6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D5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D5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6831"/>
    <w:rPr>
      <w:color w:val="8A6641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76831"/>
    <w:rPr>
      <w:color w:val="B1B5AB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60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07A"/>
  </w:style>
  <w:style w:type="paragraph" w:styleId="Footer">
    <w:name w:val="footer"/>
    <w:basedOn w:val="Normal"/>
    <w:link w:val="FooterChar"/>
    <w:uiPriority w:val="99"/>
    <w:unhideWhenUsed/>
    <w:rsid w:val="004960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07A"/>
  </w:style>
  <w:style w:type="character" w:customStyle="1" w:styleId="Heading1Char">
    <w:name w:val="Heading 1 Char"/>
    <w:basedOn w:val="DefaultParagraphFont"/>
    <w:link w:val="Heading1"/>
    <w:uiPriority w:val="9"/>
    <w:rsid w:val="001E06E7"/>
    <w:rPr>
      <w:rFonts w:asciiTheme="majorHAnsi" w:eastAsiaTheme="majorEastAsia" w:hAnsiTheme="majorHAnsi" w:cstheme="majorBidi"/>
      <w:b/>
      <w:bCs/>
      <w:color w:val="4E4E52" w:themeColor="accent1" w:themeShade="B5"/>
      <w:spacing w:val="-1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6E7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06E7"/>
    <w:rPr>
      <w:rFonts w:asciiTheme="majorHAnsi" w:eastAsiaTheme="majorEastAsia" w:hAnsiTheme="majorHAnsi" w:cstheme="majorBidi"/>
      <w:b/>
      <w:bCs/>
      <w:color w:val="6F6F74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1E06E7"/>
    <w:pPr>
      <w:numPr>
        <w:numId w:val="3"/>
      </w:numPr>
      <w:contextualSpacing/>
    </w:pPr>
  </w:style>
  <w:style w:type="character" w:styleId="IntenseReference">
    <w:name w:val="Intense Reference"/>
    <w:basedOn w:val="DefaultParagraphFont"/>
    <w:uiPriority w:val="32"/>
    <w:qFormat/>
    <w:rsid w:val="00931AC6"/>
    <w:rPr>
      <w:b/>
      <w:bCs/>
      <w:smallCaps/>
      <w:color w:val="8A6641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931AC6"/>
    <w:rPr>
      <w:smallCaps/>
      <w:color w:val="8A6641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AC6"/>
    <w:pPr>
      <w:pBdr>
        <w:bottom w:val="single" w:sz="4" w:space="4" w:color="6F6F74" w:themeColor="accent1"/>
      </w:pBdr>
      <w:spacing w:before="200" w:after="280"/>
      <w:ind w:left="936" w:right="936"/>
    </w:pPr>
    <w:rPr>
      <w:b/>
      <w:bCs/>
      <w:i/>
      <w:iCs/>
      <w:color w:val="8A664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AC6"/>
    <w:rPr>
      <w:b/>
      <w:bCs/>
      <w:i/>
      <w:iCs/>
      <w:color w:val="8A6641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31AC6"/>
    <w:rPr>
      <w:i/>
      <w:iCs/>
      <w:color w:val="8A6641"/>
    </w:rPr>
  </w:style>
  <w:style w:type="character" w:customStyle="1" w:styleId="QuoteChar">
    <w:name w:val="Quote Char"/>
    <w:basedOn w:val="DefaultParagraphFont"/>
    <w:link w:val="Quote"/>
    <w:uiPriority w:val="29"/>
    <w:rsid w:val="00931AC6"/>
    <w:rPr>
      <w:i/>
      <w:iCs/>
      <w:color w:val="8A6641"/>
      <w:sz w:val="20"/>
      <w:szCs w:val="20"/>
    </w:rPr>
  </w:style>
  <w:style w:type="paragraph" w:styleId="NoSpacing">
    <w:name w:val="No Spacing"/>
    <w:link w:val="NoSpacingChar"/>
    <w:uiPriority w:val="1"/>
    <w:qFormat/>
    <w:rsid w:val="00D44C9A"/>
    <w:rPr>
      <w:color w:val="2C3035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D2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FA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FA4"/>
    <w:rPr>
      <w:color w:val="2C303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FA4"/>
    <w:rPr>
      <w:b/>
      <w:bCs/>
      <w:color w:val="2C3035"/>
      <w:sz w:val="20"/>
      <w:szCs w:val="20"/>
    </w:rPr>
  </w:style>
  <w:style w:type="paragraph" w:styleId="Revision">
    <w:name w:val="Revision"/>
    <w:hidden/>
    <w:uiPriority w:val="99"/>
    <w:semiHidden/>
    <w:rsid w:val="009B496E"/>
    <w:rPr>
      <w:color w:val="2C3035"/>
      <w:sz w:val="20"/>
      <w:szCs w:val="20"/>
    </w:rPr>
  </w:style>
  <w:style w:type="table" w:styleId="TableGrid">
    <w:name w:val="Table Grid"/>
    <w:basedOn w:val="TableNormal"/>
    <w:uiPriority w:val="59"/>
    <w:rsid w:val="00251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6D6FB3"/>
    <w:rPr>
      <w:color w:val="2C3035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47077"/>
    <w:rPr>
      <w:color w:val="605E5C"/>
      <w:shd w:val="clear" w:color="auto" w:fill="E1DFDD"/>
    </w:rPr>
  </w:style>
  <w:style w:type="paragraph" w:customStyle="1" w:styleId="Default">
    <w:name w:val="Default"/>
    <w:rsid w:val="005A0C22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et.Blunden\AppData\Local\Microsoft\Windows\INetCache\Content.Outlook\MUG48B5C\MP%20Letterhead%20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238ddf-874b-42dc-85cc-d99de643b8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D749D89B72174584EDB93D1138F164" ma:contentTypeVersion="13" ma:contentTypeDescription="Create a new document." ma:contentTypeScope="" ma:versionID="2c425f8a886373fce28382955f6f84ec">
  <xsd:schema xmlns:xsd="http://www.w3.org/2001/XMLSchema" xmlns:xs="http://www.w3.org/2001/XMLSchema" xmlns:p="http://schemas.microsoft.com/office/2006/metadata/properties" xmlns:ns3="c6238ddf-874b-42dc-85cc-d99de643b89a" xmlns:ns4="976986b2-73d2-4dfc-b3b0-7d324990bc3e" targetNamespace="http://schemas.microsoft.com/office/2006/metadata/properties" ma:root="true" ma:fieldsID="5438d7a17c8fb4cbceaaee244a9e9128" ns3:_="" ns4:_="">
    <xsd:import namespace="c6238ddf-874b-42dc-85cc-d99de643b89a"/>
    <xsd:import namespace="976986b2-73d2-4dfc-b3b0-7d324990bc3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238ddf-874b-42dc-85cc-d99de643b89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986b2-73d2-4dfc-b3b0-7d324990bc3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43FA9-AC68-42FF-9AF4-D49FC2E28AFB}">
  <ds:schemaRefs>
    <ds:schemaRef ds:uri="http://schemas.microsoft.com/office/2006/metadata/properties"/>
    <ds:schemaRef ds:uri="http://schemas.microsoft.com/office/infopath/2007/PartnerControls"/>
    <ds:schemaRef ds:uri="c6238ddf-874b-42dc-85cc-d99de643b89a"/>
  </ds:schemaRefs>
</ds:datastoreItem>
</file>

<file path=customXml/itemProps2.xml><?xml version="1.0" encoding="utf-8"?>
<ds:datastoreItem xmlns:ds="http://schemas.openxmlformats.org/officeDocument/2006/customXml" ds:itemID="{ABC85530-19A3-4D69-9089-B76D001D31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07A083-4C2C-44AF-8674-0155C65F58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238ddf-874b-42dc-85cc-d99de643b89a"/>
    <ds:schemaRef ds:uri="976986b2-73d2-4dfc-b3b0-7d324990b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E7CE12-8A04-433D-A560-CF1FE95EE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 Letterhead 2</Template>
  <TotalTime>0</TotalTime>
  <Pages>1</Pages>
  <Words>25</Words>
  <Characters>147</Characters>
  <Application>Microsoft Office Word</Application>
  <DocSecurity>2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Patterntwo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Blunden</dc:creator>
  <cp:keywords/>
  <dc:description/>
  <cp:lastModifiedBy>Nabendu Kumar Biswas</cp:lastModifiedBy>
  <cp:revision>3</cp:revision>
  <cp:lastPrinted>2015-10-15T23:04:00Z</cp:lastPrinted>
  <dcterms:created xsi:type="dcterms:W3CDTF">2023-07-31T04:35:00Z</dcterms:created>
  <dcterms:modified xsi:type="dcterms:W3CDTF">2023-07-31T04:43:00Z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0x01010053D749D89B72174584EDB93D1138F164</vt:lpwstr>
  </property>
</Properties>
</file>